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09" w:type="pct"/>
        <w:tblInd w:w="-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99"/>
        <w:gridCol w:w="8352"/>
      </w:tblGrid>
      <w:tr w:rsidR="00C420C8" w:rsidRPr="00A23399" w14:paraId="5F655DBD" w14:textId="77777777" w:rsidTr="00134184">
        <w:trPr>
          <w:cantSplit/>
        </w:trPr>
        <w:tc>
          <w:tcPr>
            <w:tcW w:w="3150" w:type="dxa"/>
          </w:tcPr>
          <w:p w14:paraId="32F094F9" w14:textId="77777777" w:rsidR="00C420C8" w:rsidRPr="00334DBE" w:rsidRDefault="007F597B" w:rsidP="006D17D3">
            <w:pPr>
              <w:pStyle w:val="Heading1"/>
              <w:spacing w:after="12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isaac weiss</w:t>
            </w:r>
          </w:p>
          <w:p w14:paraId="758D9899" w14:textId="5F7CDE3B" w:rsidR="00FB3196" w:rsidRPr="00A23399" w:rsidRDefault="00597336" w:rsidP="00917B36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A23399">
              <w:rPr>
                <w:rFonts w:ascii="Times New Roman" w:hAnsi="Times New Roman" w:cs="Times New Roman"/>
              </w:rPr>
              <w:t xml:space="preserve">Auburn, </w:t>
            </w:r>
            <w:r w:rsidR="00F05048">
              <w:rPr>
                <w:rFonts w:ascii="Times New Roman" w:hAnsi="Times New Roman" w:cs="Times New Roman"/>
              </w:rPr>
              <w:t>AL</w:t>
            </w:r>
          </w:p>
          <w:p w14:paraId="542427CE" w14:textId="3022FA08" w:rsidR="00C420C8" w:rsidRPr="00A23399" w:rsidRDefault="002A4115" w:rsidP="00917B36">
            <w:pPr>
              <w:pStyle w:val="Heading3"/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7F597B" w:rsidRPr="00A23399">
              <w:rPr>
                <w:rFonts w:ascii="Times New Roman" w:hAnsi="Times New Roman" w:cs="Times New Roman"/>
              </w:rPr>
              <w:t>334</w:t>
            </w:r>
            <w:r>
              <w:rPr>
                <w:rFonts w:ascii="Times New Roman" w:hAnsi="Times New Roman" w:cs="Times New Roman"/>
              </w:rPr>
              <w:t xml:space="preserve">) </w:t>
            </w:r>
            <w:r w:rsidR="007F597B" w:rsidRPr="00A23399">
              <w:rPr>
                <w:rFonts w:ascii="Times New Roman" w:hAnsi="Times New Roman" w:cs="Times New Roman"/>
              </w:rPr>
              <w:t>748-1379</w:t>
            </w:r>
          </w:p>
          <w:p w14:paraId="564104E6" w14:textId="269E9362" w:rsidR="00A50F48" w:rsidRPr="002A4115" w:rsidRDefault="002A4115" w:rsidP="008B32E2">
            <w:pPr>
              <w:spacing w:after="120" w:line="240" w:lineRule="auto"/>
              <w:jc w:val="left"/>
              <w:rPr>
                <w:rFonts w:ascii="Times New Roman" w:hAnsi="Times New Roman" w:cs="Times New Roman"/>
              </w:rPr>
            </w:pPr>
            <w:r w:rsidRPr="002A4115">
              <w:rPr>
                <w:rFonts w:ascii="Times New Roman" w:hAnsi="Times New Roman" w:cs="Times New Roman"/>
              </w:rPr>
              <w:t>weissic@icloud.com</w:t>
            </w:r>
          </w:p>
          <w:p w14:paraId="5F791BA5" w14:textId="77777777" w:rsidR="008B32E2" w:rsidRDefault="00000000" w:rsidP="008B32E2">
            <w:pPr>
              <w:spacing w:after="0" w:line="240" w:lineRule="auto"/>
              <w:jc w:val="left"/>
              <w:rPr>
                <w:rStyle w:val="Hyperlink"/>
                <w:rFonts w:ascii="Times New Roman" w:hAnsi="Times New Roman" w:cs="Times New Roman"/>
              </w:rPr>
            </w:pPr>
            <w:hyperlink r:id="rId11" w:history="1">
              <w:r w:rsidR="00BE35D9" w:rsidRPr="00C22FDF">
                <w:rPr>
                  <w:rStyle w:val="Hyperlink"/>
                  <w:rFonts w:ascii="Times New Roman" w:hAnsi="Times New Roman" w:cs="Times New Roman"/>
                </w:rPr>
                <w:t>isaacweiss.dev</w:t>
              </w:r>
            </w:hyperlink>
          </w:p>
          <w:p w14:paraId="6809B2B3" w14:textId="77777777" w:rsidR="008B32E2" w:rsidRDefault="00C22FDF" w:rsidP="008B32E2">
            <w:pPr>
              <w:spacing w:after="0" w:line="240" w:lineRule="auto"/>
              <w:jc w:val="left"/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</w:pPr>
            <w:r w:rsidRPr="008B32E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github.com/icweiss22</w:t>
            </w:r>
          </w:p>
          <w:p w14:paraId="07D62EF1" w14:textId="72FCD1CE" w:rsidR="00BE35D9" w:rsidRPr="008B32E2" w:rsidRDefault="00C22FDF" w:rsidP="008B32E2">
            <w:p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8B32E2">
              <w:rPr>
                <w:rStyle w:val="Hyperlink"/>
                <w:rFonts w:ascii="Times New Roman" w:hAnsi="Times New Roman" w:cs="Times New Roman"/>
                <w:color w:val="auto"/>
                <w:u w:val="none"/>
              </w:rPr>
              <w:t>linkedin.com/in/icweiss22</w:t>
            </w:r>
          </w:p>
          <w:p w14:paraId="73AD3F08" w14:textId="5E1DC1D3" w:rsidR="00A50F48" w:rsidRPr="00A50F48" w:rsidRDefault="00A50F48" w:rsidP="006D17D3">
            <w:pPr>
              <w:pStyle w:val="Heading2"/>
              <w:spacing w:before="240" w:after="1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Skills</w:t>
            </w:r>
          </w:p>
          <w:p w14:paraId="1F69BA21" w14:textId="6A8FA812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Web Development</w:t>
            </w:r>
            <w:r w:rsidRPr="00351FD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HTML, CSS, Bootstrap, JavaScript, jQuery</w:t>
            </w:r>
            <w:r w:rsidR="003A106E">
              <w:rPr>
                <w:rFonts w:ascii="Times New Roman" w:hAnsi="Times New Roman" w:cs="Times New Roman"/>
              </w:rPr>
              <w:t>, knockout.js</w:t>
            </w:r>
            <w:r w:rsidR="00A314B9">
              <w:rPr>
                <w:rFonts w:ascii="Times New Roman" w:hAnsi="Times New Roman" w:cs="Times New Roman"/>
              </w:rPr>
              <w:t>, DataTables, AJAX</w:t>
            </w:r>
          </w:p>
          <w:p w14:paraId="5858119D" w14:textId="5D4389E9" w:rsidR="00A50F48" w:rsidRPr="003A106E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Languages</w:t>
            </w:r>
            <w:r w:rsidRPr="003A106E">
              <w:rPr>
                <w:rFonts w:ascii="Times New Roman" w:hAnsi="Times New Roman" w:cs="Times New Roman"/>
              </w:rPr>
              <w:t>: C#, C++, Java</w:t>
            </w:r>
            <w:r w:rsidR="003A106E" w:rsidRPr="003A106E">
              <w:rPr>
                <w:rFonts w:ascii="Times New Roman" w:hAnsi="Times New Roman" w:cs="Times New Roman"/>
              </w:rPr>
              <w:t>, Python, Swift, SQL</w:t>
            </w:r>
          </w:p>
          <w:p w14:paraId="57636C68" w14:textId="1BD27223" w:rsidR="00170F7D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Tools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3A106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NET</w:t>
            </w:r>
            <w:r w:rsidR="003A106E">
              <w:rPr>
                <w:rFonts w:ascii="Times New Roman" w:hAnsi="Times New Roman" w:cs="Times New Roman"/>
              </w:rPr>
              <w:t xml:space="preserve"> ecosystem</w:t>
            </w:r>
            <w:r>
              <w:rPr>
                <w:rFonts w:ascii="Times New Roman" w:hAnsi="Times New Roman" w:cs="Times New Roman"/>
              </w:rPr>
              <w:t>, Visual Studio, VS Code, SSMS</w:t>
            </w:r>
          </w:p>
          <w:p w14:paraId="509B94EC" w14:textId="7D24B0BD" w:rsidR="001D531B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Collaboration</w:t>
            </w:r>
            <w:r>
              <w:rPr>
                <w:rFonts w:ascii="Times New Roman" w:hAnsi="Times New Roman" w:cs="Times New Roman"/>
              </w:rPr>
              <w:t>: GitHub, Teams, Jira, Service Now</w:t>
            </w:r>
          </w:p>
          <w:p w14:paraId="3D3ED027" w14:textId="56F7B0BB" w:rsidR="001509B8" w:rsidRDefault="001D531B" w:rsidP="00A50F48">
            <w:pPr>
              <w:pStyle w:val="ListParagraph"/>
              <w:numPr>
                <w:ilvl w:val="0"/>
                <w:numId w:val="13"/>
              </w:numP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351FD8">
              <w:rPr>
                <w:rFonts w:ascii="Times New Roman" w:hAnsi="Times New Roman" w:cs="Times New Roman"/>
                <w:b/>
                <w:bCs/>
              </w:rPr>
              <w:t>Other</w:t>
            </w:r>
            <w:r>
              <w:rPr>
                <w:rFonts w:ascii="Times New Roman" w:hAnsi="Times New Roman" w:cs="Times New Roman"/>
              </w:rPr>
              <w:t xml:space="preserve">: Entity Framework, </w:t>
            </w:r>
            <w:r w:rsidR="001509B8">
              <w:rPr>
                <w:rFonts w:ascii="Times New Roman" w:hAnsi="Times New Roman" w:cs="Times New Roman"/>
              </w:rPr>
              <w:t>LINQ</w:t>
            </w:r>
            <w:r>
              <w:rPr>
                <w:rFonts w:ascii="Times New Roman" w:hAnsi="Times New Roman" w:cs="Times New Roman"/>
              </w:rPr>
              <w:t>, Razor</w:t>
            </w:r>
          </w:p>
          <w:p w14:paraId="2DA8B527" w14:textId="77777777" w:rsidR="00BD0849" w:rsidRPr="00334DBE" w:rsidRDefault="00000000" w:rsidP="006D17D3">
            <w:pPr>
              <w:pStyle w:val="Heading2"/>
              <w:spacing w:before="240" w:after="120"/>
              <w:jc w:val="left"/>
              <w:rPr>
                <w:rFonts w:ascii="Times New Roman" w:hAnsi="Times New Roman" w:cs="Times New Roman"/>
                <w:b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Education:"/>
                <w:tag w:val="Education:"/>
                <w:id w:val="-1524704600"/>
                <w:placeholder>
                  <w:docPart w:val="5CAB2085DA59474A8A10D9B43FCC8F75"/>
                </w:placeholder>
                <w:temporary/>
                <w:showingPlcHdr/>
                <w15:appearance w15:val="hidden"/>
              </w:sdtPr>
              <w:sdtContent>
                <w:r w:rsidR="00BD0849" w:rsidRPr="009B3580">
                  <w:rPr>
                    <w:rFonts w:ascii="Times New Roman" w:hAnsi="Times New Roman" w:cs="Times New Roman"/>
                    <w:b/>
                  </w:rPr>
                  <w:t>Education</w:t>
                </w:r>
              </w:sdtContent>
            </w:sdt>
          </w:p>
          <w:p w14:paraId="0111A2CD" w14:textId="762A2DB3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  <w:b/>
              </w:rPr>
            </w:pPr>
            <w:r w:rsidRPr="00334DBE">
              <w:rPr>
                <w:rFonts w:ascii="Times New Roman" w:hAnsi="Times New Roman" w:cs="Times New Roman"/>
                <w:b/>
              </w:rPr>
              <w:t>Auburn University</w:t>
            </w:r>
          </w:p>
          <w:p w14:paraId="4B281D18" w14:textId="247F2828" w:rsidR="00A63213" w:rsidRPr="006F7146" w:rsidRDefault="00A6321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6F7146">
              <w:rPr>
                <w:rFonts w:ascii="Times New Roman" w:hAnsi="Times New Roman" w:cs="Times New Roman"/>
              </w:rPr>
              <w:t>Samuel Ginn College of Engineering</w:t>
            </w:r>
          </w:p>
          <w:p w14:paraId="1C9F3850" w14:textId="79EE6139" w:rsidR="00800D1E" w:rsidRDefault="00800D1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Auburn, </w:t>
            </w:r>
            <w:r w:rsidR="00B17ABD">
              <w:rPr>
                <w:rFonts w:ascii="Times New Roman" w:hAnsi="Times New Roman" w:cs="Times New Roman"/>
              </w:rPr>
              <w:t>AL</w:t>
            </w:r>
          </w:p>
          <w:p w14:paraId="7ED27400" w14:textId="6CE39474" w:rsidR="004325E5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4325E5">
              <w:rPr>
                <w:rFonts w:ascii="Times New Roman" w:hAnsi="Times New Roman" w:cs="Times New Roman"/>
                <w:i/>
                <w:iCs/>
              </w:rPr>
              <w:t>Bachelor of Science, Computer Science</w:t>
            </w:r>
            <w:r w:rsidR="003A106E">
              <w:rPr>
                <w:rFonts w:ascii="Times New Roman" w:hAnsi="Times New Roman" w:cs="Times New Roman"/>
                <w:i/>
                <w:iCs/>
              </w:rPr>
              <w:t>, Business Concentration</w:t>
            </w:r>
          </w:p>
          <w:p w14:paraId="70C60979" w14:textId="4B5125C4" w:rsidR="00F03322" w:rsidRDefault="001B5BD3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Minor: </w:t>
            </w:r>
            <w:r w:rsidR="000230CB">
              <w:rPr>
                <w:rFonts w:ascii="Times New Roman" w:hAnsi="Times New Roman" w:cs="Times New Roman"/>
                <w:i/>
                <w:iCs/>
              </w:rPr>
              <w:t>French</w:t>
            </w:r>
          </w:p>
          <w:p w14:paraId="35E28301" w14:textId="7E4384A0" w:rsidR="001B5BD3" w:rsidRPr="004325E5" w:rsidRDefault="001562DC" w:rsidP="00334DBE">
            <w:pPr>
              <w:spacing w:after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</w:rPr>
              <w:t>Aug</w:t>
            </w:r>
            <w:r w:rsidR="00B178A0">
              <w:rPr>
                <w:rFonts w:ascii="Times New Roman" w:hAnsi="Times New Roman" w:cs="Times New Roman"/>
              </w:rPr>
              <w:t>ust</w:t>
            </w:r>
            <w:r>
              <w:rPr>
                <w:rFonts w:ascii="Times New Roman" w:hAnsi="Times New Roman" w:cs="Times New Roman"/>
              </w:rPr>
              <w:t xml:space="preserve"> 2019</w:t>
            </w:r>
            <w:r w:rsidR="009658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 Dec</w:t>
            </w:r>
            <w:r w:rsidR="00B178A0">
              <w:rPr>
                <w:rFonts w:ascii="Times New Roman" w:hAnsi="Times New Roman" w:cs="Times New Roman"/>
              </w:rPr>
              <w:t>ember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7702">
              <w:rPr>
                <w:rFonts w:ascii="Times New Roman" w:hAnsi="Times New Roman" w:cs="Times New Roman"/>
              </w:rPr>
              <w:t>2023</w:t>
            </w:r>
          </w:p>
          <w:p w14:paraId="522C3BA6" w14:textId="20C20321" w:rsidR="00037C2C" w:rsidRDefault="004325E5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4325E5">
              <w:rPr>
                <w:rFonts w:ascii="Times New Roman" w:hAnsi="Times New Roman" w:cs="Times New Roman"/>
              </w:rPr>
              <w:t xml:space="preserve">GPA: </w:t>
            </w:r>
            <w:r w:rsidR="00A949F0">
              <w:rPr>
                <w:rFonts w:ascii="Times New Roman" w:hAnsi="Times New Roman" w:cs="Times New Roman"/>
              </w:rPr>
              <w:t>3.9</w:t>
            </w:r>
            <w:r w:rsidR="003A106E">
              <w:rPr>
                <w:rFonts w:ascii="Times New Roman" w:hAnsi="Times New Roman" w:cs="Times New Roman"/>
              </w:rPr>
              <w:t>7</w:t>
            </w:r>
            <w:r w:rsidR="00037702">
              <w:rPr>
                <w:rFonts w:ascii="Times New Roman" w:hAnsi="Times New Roman" w:cs="Times New Roman"/>
              </w:rPr>
              <w:t>/4.00</w:t>
            </w:r>
            <w:r w:rsidR="00334DBE">
              <w:rPr>
                <w:rFonts w:ascii="Times New Roman" w:hAnsi="Times New Roman" w:cs="Times New Roman"/>
              </w:rPr>
              <w:t xml:space="preserve"> </w:t>
            </w:r>
          </w:p>
          <w:p w14:paraId="690E78A0" w14:textId="6A3D47B0" w:rsidR="004E33A4" w:rsidRPr="004325E5" w:rsidRDefault="00334DB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Dean’s List</w:t>
            </w:r>
            <w:r w:rsidR="002A4115">
              <w:rPr>
                <w:rFonts w:ascii="Times New Roman" w:hAnsi="Times New Roman" w:cs="Times New Roman"/>
              </w:rPr>
              <w:t xml:space="preserve"> (&gt;3.8 GPA) </w:t>
            </w:r>
            <w:r w:rsidR="00351FD8">
              <w:rPr>
                <w:rFonts w:ascii="Times New Roman" w:hAnsi="Times New Roman" w:cs="Times New Roman"/>
              </w:rPr>
              <w:t>Fall 2019 – December 2023</w:t>
            </w:r>
          </w:p>
          <w:p w14:paraId="7FDAD662" w14:textId="3CA35459" w:rsidR="00334DBE" w:rsidRDefault="003A106E" w:rsidP="00334D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Awarded</w:t>
            </w:r>
            <w:r w:rsidR="00334DBE">
              <w:rPr>
                <w:rFonts w:ascii="Times New Roman" w:hAnsi="Times New Roman" w:cs="Times New Roman"/>
              </w:rPr>
              <w:t xml:space="preserve"> Spirit of Auburn Presidential</w:t>
            </w:r>
            <w:r>
              <w:rPr>
                <w:rFonts w:ascii="Times New Roman" w:hAnsi="Times New Roman" w:cs="Times New Roman"/>
              </w:rPr>
              <w:t xml:space="preserve"> Scholarship – Full Tuition for students with 34 score on ACT (SAT 1500) </w:t>
            </w:r>
          </w:p>
          <w:p w14:paraId="0FDC8D71" w14:textId="68724387" w:rsidR="002A4115" w:rsidRDefault="002A4115" w:rsidP="002A4115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2A4115">
              <w:rPr>
                <w:rFonts w:ascii="Times New Roman" w:hAnsi="Times New Roman" w:cs="Times New Roman"/>
              </w:rPr>
              <w:t>Awarded ADTRAN Scholarship ($1000) for outstanding students in Computer Science</w:t>
            </w:r>
          </w:p>
          <w:p w14:paraId="3AE81CCC" w14:textId="510A5B94" w:rsidR="00AB45BB" w:rsidRPr="002A4115" w:rsidRDefault="00AB45BB" w:rsidP="002A4115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French Club Treasurer</w:t>
            </w:r>
          </w:p>
          <w:p w14:paraId="4A23ACD1" w14:textId="77777777" w:rsidR="006D7711" w:rsidRDefault="006D7711" w:rsidP="00334DB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  <w:p w14:paraId="37CE9178" w14:textId="327A92AA" w:rsidR="00662520" w:rsidRPr="0018708F" w:rsidRDefault="0018708F" w:rsidP="00926A40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45181">
              <w:rPr>
                <w:rFonts w:ascii="Times New Roman" w:hAnsi="Times New Roman" w:cs="Times New Roman"/>
              </w:rPr>
              <w:t>References Upon Reques</w:t>
            </w:r>
            <w:r w:rsidR="00A356F8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8101" w:type="dxa"/>
          </w:tcPr>
          <w:tbl>
            <w:tblPr>
              <w:tblW w:w="8352" w:type="dxa"/>
              <w:tblLook w:val="04A0" w:firstRow="1" w:lastRow="0" w:firstColumn="1" w:lastColumn="0" w:noHBand="0" w:noVBand="1"/>
              <w:tblDescription w:val="Right side layout table"/>
            </w:tblPr>
            <w:tblGrid>
              <w:gridCol w:w="8352"/>
            </w:tblGrid>
            <w:tr w:rsidR="009B3580" w:rsidRPr="00A23399" w14:paraId="52CC7691" w14:textId="77777777" w:rsidTr="00A314B9">
              <w:trPr>
                <w:trHeight w:val="1611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DC3DB29" w14:textId="0042A2E0" w:rsidR="009B3580" w:rsidRPr="006C70A0" w:rsidRDefault="009B3580" w:rsidP="006D17D3">
                  <w:pPr>
                    <w:pStyle w:val="Heading2"/>
                    <w:spacing w:after="12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>Summary</w:t>
                  </w:r>
                </w:p>
                <w:p w14:paraId="26959045" w14:textId="7EB2506A" w:rsidR="00576499" w:rsidRPr="00576499" w:rsidRDefault="009B3580" w:rsidP="006D17D3"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</w:rPr>
                  </w:pPr>
                  <w:r w:rsidRPr="009B3580">
                    <w:rPr>
                      <w:rFonts w:ascii="Times New Roman" w:hAnsi="Times New Roman" w:cs="Times New Roman"/>
                    </w:rPr>
                    <w:t>A</w:t>
                  </w:r>
                  <w:r w:rsidR="002F12CC">
                    <w:rPr>
                      <w:rFonts w:ascii="Times New Roman" w:hAnsi="Times New Roman" w:cs="Times New Roman"/>
                    </w:rPr>
                    <w:t>uburn University</w:t>
                  </w:r>
                  <w:r w:rsidR="00A6321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05AB4">
                    <w:rPr>
                      <w:rFonts w:ascii="Times New Roman" w:hAnsi="Times New Roman" w:cs="Times New Roman"/>
                    </w:rPr>
                    <w:t>s</w:t>
                  </w:r>
                  <w:r w:rsidR="00CB1E2F">
                    <w:rPr>
                      <w:rFonts w:ascii="Times New Roman" w:hAnsi="Times New Roman" w:cs="Times New Roman"/>
                    </w:rPr>
                    <w:t>enior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A62A8">
                    <w:rPr>
                      <w:rFonts w:ascii="Times New Roman" w:hAnsi="Times New Roman" w:cs="Times New Roman"/>
                    </w:rPr>
                    <w:t>majoring</w:t>
                  </w:r>
                  <w:r w:rsidR="00FD409B">
                    <w:rPr>
                      <w:rFonts w:ascii="Times New Roman" w:hAnsi="Times New Roman" w:cs="Times New Roman"/>
                    </w:rPr>
                    <w:t xml:space="preserve"> in Computer Science</w:t>
                  </w:r>
                  <w:r w:rsidR="00FA1D78">
                    <w:rPr>
                      <w:rFonts w:ascii="Times New Roman" w:hAnsi="Times New Roman" w:cs="Times New Roman"/>
                    </w:rPr>
                    <w:t xml:space="preserve"> with a Business concentration and a French minor</w:t>
                  </w:r>
                  <w:r w:rsidR="00576499">
                    <w:rPr>
                      <w:rFonts w:ascii="Times New Roman" w:hAnsi="Times New Roman" w:cs="Times New Roman"/>
                    </w:rPr>
                    <w:t>.</w:t>
                  </w:r>
                  <w:r w:rsidRPr="009B3580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1D78">
                    <w:rPr>
                      <w:rFonts w:ascii="Times New Roman" w:hAnsi="Times New Roman" w:cs="Times New Roman"/>
                    </w:rPr>
                    <w:t>Very p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assionate about </w:t>
                  </w:r>
                  <w:r w:rsidR="00E60274">
                    <w:rPr>
                      <w:rFonts w:ascii="Times New Roman" w:hAnsi="Times New Roman" w:cs="Times New Roman"/>
                    </w:rPr>
                    <w:t xml:space="preserve">software </w:t>
                  </w:r>
                  <w:r w:rsidR="00FA1D78">
                    <w:rPr>
                      <w:rFonts w:ascii="Times New Roman" w:hAnsi="Times New Roman" w:cs="Times New Roman"/>
                    </w:rPr>
                    <w:t>engineering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9B1667">
                    <w:rPr>
                      <w:rFonts w:ascii="Times New Roman" w:hAnsi="Times New Roman" w:cs="Times New Roman"/>
                    </w:rPr>
                    <w:t>with experience</w:t>
                  </w:r>
                  <w:r w:rsidR="00FA1D78">
                    <w:rPr>
                      <w:rFonts w:ascii="Times New Roman" w:hAnsi="Times New Roman" w:cs="Times New Roman"/>
                    </w:rPr>
                    <w:t xml:space="preserve"> in</w:t>
                  </w:r>
                  <w:r w:rsidR="0057649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web </w:t>
                  </w:r>
                  <w:r w:rsidR="00576499">
                    <w:rPr>
                      <w:rFonts w:ascii="Times New Roman" w:hAnsi="Times New Roman" w:cs="Times New Roman"/>
                    </w:rPr>
                    <w:t>development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A1D78">
                    <w:rPr>
                      <w:rFonts w:ascii="Times New Roman" w:hAnsi="Times New Roman" w:cs="Times New Roman"/>
                    </w:rPr>
                    <w:t>using</w:t>
                  </w:r>
                  <w:r w:rsidR="00775BFB">
                    <w:rPr>
                      <w:rFonts w:ascii="Times New Roman" w:hAnsi="Times New Roman" w:cs="Times New Roman"/>
                    </w:rPr>
                    <w:t xml:space="preserve"> the .NET ecosystem.</w:t>
                  </w:r>
                  <w:r w:rsidR="001E192B">
                    <w:rPr>
                      <w:rFonts w:ascii="Times New Roman" w:hAnsi="Times New Roman" w:cs="Times New Roman"/>
                    </w:rPr>
                    <w:t xml:space="preserve"> Familiar with back-end (SSMS</w:t>
                  </w:r>
                  <w:r w:rsidR="002A4115">
                    <w:rPr>
                      <w:rFonts w:ascii="Times New Roman" w:hAnsi="Times New Roman" w:cs="Times New Roman"/>
                    </w:rPr>
                    <w:t>, SQL</w:t>
                  </w:r>
                  <w:r w:rsidR="001E192B">
                    <w:rPr>
                      <w:rFonts w:ascii="Times New Roman" w:hAnsi="Times New Roman" w:cs="Times New Roman"/>
                    </w:rPr>
                    <w:t>), middleware (.NET</w:t>
                  </w:r>
                  <w:r w:rsidR="002A4115">
                    <w:rPr>
                      <w:rFonts w:ascii="Times New Roman" w:hAnsi="Times New Roman" w:cs="Times New Roman"/>
                    </w:rPr>
                    <w:t>, C#</w:t>
                  </w:r>
                  <w:r w:rsidR="001E192B">
                    <w:rPr>
                      <w:rFonts w:ascii="Times New Roman" w:hAnsi="Times New Roman" w:cs="Times New Roman"/>
                    </w:rPr>
                    <w:t>), and front-end (HTML, CSS, JavaScript) tools</w:t>
                  </w:r>
                  <w:r w:rsidR="002A4115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  <w:tr w:rsidR="00C420C8" w:rsidRPr="00A23399" w14:paraId="258183D8" w14:textId="77777777" w:rsidTr="00957C20">
              <w:trPr>
                <w:trHeight w:val="11853"/>
              </w:trPr>
              <w:tc>
                <w:tcPr>
                  <w:tcW w:w="5000" w:type="pct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B484132" w14:textId="0728B62F" w:rsidR="007F597B" w:rsidRPr="006C70A0" w:rsidRDefault="004033C5" w:rsidP="006D17D3">
                  <w:pPr>
                    <w:pStyle w:val="Heading2"/>
                    <w:spacing w:after="120"/>
                    <w:jc w:val="left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6C70A0">
                    <w:rPr>
                      <w:rFonts w:ascii="Times New Roman" w:hAnsi="Times New Roman" w:cs="Times New Roman"/>
                      <w:b/>
                      <w:bCs/>
                    </w:rPr>
                    <w:t xml:space="preserve">Work </w:t>
                  </w:r>
                  <w:r w:rsidR="00A314B9">
                    <w:rPr>
                      <w:rFonts w:ascii="Times New Roman" w:hAnsi="Times New Roman" w:cs="Times New Roman"/>
                      <w:b/>
                      <w:bCs/>
                    </w:rPr>
                    <w:t>EXPERIENCE</w:t>
                  </w:r>
                </w:p>
                <w:p w14:paraId="00CE3CC6" w14:textId="0C2C1D16" w:rsidR="00FF521F" w:rsidRDefault="00DA6C00" w:rsidP="00A314B9">
                  <w:pPr>
                    <w:spacing w:after="4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 xml:space="preserve">Web </w:t>
                  </w:r>
                  <w:r w:rsidR="00F51242">
                    <w:rPr>
                      <w:rFonts w:ascii="Times New Roman" w:hAnsi="Times New Roman" w:cs="Times New Roman"/>
                      <w:b/>
                    </w:rPr>
                    <w:t>Developer</w:t>
                  </w:r>
                  <w:r w:rsidR="00DB7DF7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="00DB7DF7" w:rsidRPr="003457C5">
                    <w:rPr>
                      <w:rFonts w:ascii="Times New Roman" w:hAnsi="Times New Roman" w:cs="Times New Roman"/>
                      <w:b/>
                      <w:i/>
                      <w:iCs/>
                    </w:rPr>
                    <w:t>Campus Web Solutions</w:t>
                  </w:r>
                  <w:r w:rsidR="00DE7820">
                    <w:rPr>
                      <w:rFonts w:ascii="Times New Roman" w:hAnsi="Times New Roman" w:cs="Times New Roman"/>
                      <w:b/>
                    </w:rPr>
                    <w:t xml:space="preserve"> </w:t>
                  </w:r>
                  <w:r w:rsidR="00DE7820">
                    <w:rPr>
                      <w:rFonts w:ascii="Times New Roman" w:hAnsi="Times New Roman" w:cs="Times New Roman"/>
                      <w:bCs/>
                    </w:rPr>
                    <w:t>Auburn, AL (</w:t>
                  </w:r>
                  <w:r w:rsidR="003A106E">
                    <w:rPr>
                      <w:rFonts w:ascii="Times New Roman" w:hAnsi="Times New Roman" w:cs="Times New Roman"/>
                      <w:bCs/>
                    </w:rPr>
                    <w:t>May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</w:t>
                  </w:r>
                  <w:r w:rsidR="003A106E">
                    <w:rPr>
                      <w:rFonts w:ascii="Times New Roman" w:hAnsi="Times New Roman" w:cs="Times New Roman"/>
                      <w:bCs/>
                    </w:rPr>
                    <w:t>1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– </w:t>
                  </w:r>
                  <w:r w:rsidR="00510A05">
                    <w:rPr>
                      <w:rFonts w:ascii="Times New Roman" w:hAnsi="Times New Roman" w:cs="Times New Roman"/>
                      <w:bCs/>
                    </w:rPr>
                    <w:t>December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2022)</w:t>
                  </w:r>
                </w:p>
                <w:p w14:paraId="29E2A9E9" w14:textId="2B53EEA4" w:rsidR="003A106E" w:rsidRDefault="003A106E" w:rsidP="00AB45BB">
                  <w:pPr>
                    <w:spacing w:after="2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Full-stack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co-op at a web development </w:t>
                  </w:r>
                  <w:r>
                    <w:rPr>
                      <w:rFonts w:ascii="Times New Roman" w:hAnsi="Times New Roman" w:cs="Times New Roman"/>
                      <w:bCs/>
                    </w:rPr>
                    <w:t>firm</w:t>
                  </w:r>
                  <w:r w:rsidR="00F51242">
                    <w:rPr>
                      <w:rFonts w:ascii="Times New Roman" w:hAnsi="Times New Roman" w:cs="Times New Roman"/>
                      <w:bCs/>
                    </w:rPr>
                    <w:t xml:space="preserve"> specializing in developing robust web applications for Auburn University</w:t>
                  </w:r>
                  <w:r w:rsidR="004357E1">
                    <w:rPr>
                      <w:rFonts w:ascii="Times New Roman" w:hAnsi="Times New Roman" w:cs="Times New Roman"/>
                      <w:bCs/>
                    </w:rPr>
                    <w:t>.</w:t>
                  </w:r>
                </w:p>
                <w:p w14:paraId="5B3B05BE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Designed, developed, and maintained 30+ of Auburn University’s most used web applications using strict coding regulations and security practices, including AU’s Vaccine and Pharmacy Scheduler, AU’s Board of Trustees Voting System, and AU’s Event Ticketing System.</w:t>
                  </w:r>
                </w:p>
                <w:p w14:paraId="49CF5017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Leveraged an array of web development tools including HTML, CSS, .NET Framework, jQuery, C#, Visual Studio, and SSMS to create dynamic and robust digital solutions.</w:t>
                  </w:r>
                </w:p>
                <w:p w14:paraId="6B24C5E9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Assumed mentorship role, providing hands-on learning, conducting live practice sessions, and authoring a comprehensive web development guide to nurture and guide newer co-ops.</w:t>
                  </w:r>
                </w:p>
                <w:p w14:paraId="7757AA4D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Actively participated in client meetings, effectively communicating technical concepts, and proposing innovative ideas that garnered client approval.</w:t>
                  </w:r>
                </w:p>
                <w:p w14:paraId="7A6675F9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Implemented agile development methodologies to streamline project workflows, tracking and managing 100+ deliverables with precision using Jira, resulting in timely project completions.</w:t>
                  </w:r>
                </w:p>
                <w:p w14:paraId="7767B308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Prioritized mobile responsiveness, crafting applications that seamlessly adapt across diverse devices. Conducted comprehensive runtime analyses and eliminating performance bottlenecks.</w:t>
                  </w:r>
                </w:p>
                <w:p w14:paraId="1F51957E" w14:textId="77777777" w:rsidR="003A106E" w:rsidRPr="003A106E" w:rsidRDefault="003A106E" w:rsidP="003A106E">
                  <w:pPr>
                    <w:pStyle w:val="ListParagraph"/>
                    <w:numPr>
                      <w:ilvl w:val="0"/>
                      <w:numId w:val="18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3A106E">
                    <w:rPr>
                      <w:rFonts w:ascii="Times New Roman" w:hAnsi="Times New Roman" w:cs="Times New Roman"/>
                    </w:rPr>
                    <w:t>Led the end-to-end redesign and development initiative for the Auburn University Vice President of Research’s site pages (cws.auburn.edu/ovpr), creating a dynamic backend system empowering the client to effortlessly update and manage content.</w:t>
                  </w:r>
                </w:p>
                <w:p w14:paraId="5539A7A0" w14:textId="77777777" w:rsidR="008B338D" w:rsidRDefault="008B338D" w:rsidP="008B338D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</w:p>
                <w:p w14:paraId="318588D8" w14:textId="049BD38D" w:rsidR="008B338D" w:rsidRPr="00AB45BB" w:rsidRDefault="008B338D" w:rsidP="00A314B9">
                  <w:pPr>
                    <w:spacing w:after="30"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AB45BB">
                    <w:rPr>
                      <w:rFonts w:ascii="Times New Roman" w:hAnsi="Times New Roman" w:cs="Times New Roman"/>
                      <w:b/>
                    </w:rPr>
                    <w:t>Exchange Student,</w:t>
                  </w:r>
                  <w:r w:rsidRPr="00AB45BB">
                    <w:rPr>
                      <w:rFonts w:ascii="Times New Roman" w:hAnsi="Times New Roman" w:cs="Times New Roman"/>
                      <w:bCs/>
                    </w:rPr>
                    <w:t xml:space="preserve"> Toulon, France (January 2023 – June 2023)</w:t>
                  </w:r>
                </w:p>
                <w:p w14:paraId="7751684A" w14:textId="77777777" w:rsidR="00F52634" w:rsidRDefault="00AB45BB" w:rsidP="00F52634">
                  <w:pPr>
                    <w:pStyle w:val="ListParagraph"/>
                    <w:numPr>
                      <w:ilvl w:val="0"/>
                      <w:numId w:val="20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F52634">
                    <w:rPr>
                      <w:rFonts w:ascii="Times New Roman" w:hAnsi="Times New Roman" w:cs="Times New Roman"/>
                      <w:bCs/>
                    </w:rPr>
                    <w:t xml:space="preserve">Immersed deeply in the local culture while honing language proficiency. </w:t>
                  </w:r>
                </w:p>
                <w:p w14:paraId="24A0DFC9" w14:textId="4250F62C" w:rsidR="00FF521F" w:rsidRPr="00F52634" w:rsidRDefault="004F53DF" w:rsidP="00F52634">
                  <w:pPr>
                    <w:pStyle w:val="ListParagraph"/>
                    <w:numPr>
                      <w:ilvl w:val="0"/>
                      <w:numId w:val="20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>
                    <w:rPr>
                      <w:rFonts w:ascii="Times New Roman" w:hAnsi="Times New Roman" w:cs="Times New Roman"/>
                      <w:bCs/>
                    </w:rPr>
                    <w:t>Fostered</w:t>
                  </w:r>
                  <w:r w:rsidR="00AB45BB" w:rsidRPr="00F52634">
                    <w:rPr>
                      <w:rFonts w:ascii="Times New Roman" w:hAnsi="Times New Roman" w:cs="Times New Roman"/>
                      <w:bCs/>
                    </w:rPr>
                    <w:t xml:space="preserve"> cross-cultural understanding, </w:t>
                  </w:r>
                  <w:r>
                    <w:rPr>
                      <w:rFonts w:ascii="Times New Roman" w:hAnsi="Times New Roman" w:cs="Times New Roman"/>
                      <w:bCs/>
                    </w:rPr>
                    <w:t>building a</w:t>
                  </w:r>
                  <w:r w:rsidR="00AB45BB" w:rsidRPr="00F52634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134184" w:rsidRPr="00F52634">
                    <w:rPr>
                      <w:rFonts w:ascii="Times New Roman" w:hAnsi="Times New Roman" w:cs="Times New Roman"/>
                      <w:bCs/>
                    </w:rPr>
                    <w:t>diverse global perspective.</w:t>
                  </w:r>
                  <w:r w:rsidR="00AB45BB" w:rsidRPr="00F52634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</w:p>
                <w:p w14:paraId="56B378E9" w14:textId="77777777" w:rsidR="00AB45BB" w:rsidRPr="00AB45BB" w:rsidRDefault="00AB45BB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 w14:paraId="4C6B01C4" w14:textId="47B674C2" w:rsidR="006D17D3" w:rsidRPr="009B3580" w:rsidRDefault="006D17D3" w:rsidP="00A314B9">
                  <w:pPr>
                    <w:spacing w:after="4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Hackathon Logistics Coordinator</w:t>
                  </w:r>
                  <w:r w:rsidR="008B338D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Auburn, A</w:t>
                  </w:r>
                  <w:r w:rsidR="00760CD4">
                    <w:rPr>
                      <w:rFonts w:ascii="Times New Roman" w:hAnsi="Times New Roman" w:cs="Times New Roman"/>
                      <w:bCs/>
                    </w:rPr>
                    <w:t>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(Sep</w:t>
                  </w:r>
                  <w:r w:rsidR="008B338D">
                    <w:rPr>
                      <w:rFonts w:ascii="Times New Roman" w:hAnsi="Times New Roman" w:cs="Times New Roman"/>
                      <w:bCs/>
                    </w:rPr>
                    <w:t>tember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201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9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8B338D">
                    <w:rPr>
                      <w:rFonts w:ascii="Times New Roman" w:hAnsi="Times New Roman" w:cs="Times New Roman"/>
                      <w:bCs/>
                    </w:rPr>
                    <w:t>February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6EF65C66" w14:textId="42D4A9C5" w:rsidR="00F52634" w:rsidRDefault="00F52634" w:rsidP="00F52634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52634">
                    <w:rPr>
                      <w:rFonts w:ascii="Times New Roman" w:hAnsi="Times New Roman" w:cs="Times New Roman"/>
                    </w:rPr>
                    <w:t>Managed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 xml:space="preserve"> scheduling, room assignments, vendor communication, and more for months leading up to the event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76CA224D" w14:textId="27BE1913" w:rsidR="006D17D3" w:rsidRPr="00F52634" w:rsidRDefault="00F52634" w:rsidP="00F52634">
                  <w:pPr>
                    <w:pStyle w:val="ListParagraph"/>
                    <w:numPr>
                      <w:ilvl w:val="0"/>
                      <w:numId w:val="21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Ensured </w:t>
                  </w:r>
                  <w:r w:rsidR="006D17D3" w:rsidRPr="00F52634">
                    <w:rPr>
                      <w:rFonts w:ascii="Times New Roman" w:hAnsi="Times New Roman" w:cs="Times New Roman"/>
                    </w:rPr>
                    <w:t>seamless execution of tasks such as coordinating food services and providing real-time support to participants, contributing to the success of a memorable and impactful Hackathon.</w:t>
                  </w:r>
                </w:p>
                <w:p w14:paraId="1F240F37" w14:textId="77777777" w:rsidR="00957C20" w:rsidRDefault="00957C20" w:rsidP="009B358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14:paraId="65A6BB35" w14:textId="77777777" w:rsidR="00957C20" w:rsidRPr="009B3580" w:rsidRDefault="00957C20" w:rsidP="00957C20">
                  <w:pPr>
                    <w:spacing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Front Service Clerk</w:t>
                  </w:r>
                  <w:r w:rsidRPr="009B3580">
                    <w:rPr>
                      <w:rFonts w:ascii="Times New Roman" w:hAnsi="Times New Roman" w:cs="Times New Roman"/>
                      <w:b/>
                    </w:rPr>
                    <w:t xml:space="preserve">, </w:t>
                  </w:r>
                  <w:r w:rsidRPr="009B3580">
                    <w:rPr>
                      <w:rFonts w:ascii="Times New Roman" w:hAnsi="Times New Roman" w:cs="Times New Roman"/>
                      <w:b/>
                      <w:i/>
                    </w:rPr>
                    <w:t>Publix</w:t>
                  </w:r>
                  <w:r w:rsidRPr="00A83BA7">
                    <w:rPr>
                      <w:rFonts w:ascii="Times New Roman" w:hAnsi="Times New Roman" w:cs="Times New Roman"/>
                      <w:b/>
                      <w:i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Auburn, AL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(J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un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e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2018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–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Oct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ober </w:t>
                  </w:r>
                  <w:r w:rsidRPr="00DE7820">
                    <w:rPr>
                      <w:rFonts w:ascii="Times New Roman" w:hAnsi="Times New Roman" w:cs="Times New Roman"/>
                      <w:bCs/>
                    </w:rPr>
                    <w:t>2020</w:t>
                  </w:r>
                  <w:r>
                    <w:rPr>
                      <w:rFonts w:ascii="Times New Roman" w:hAnsi="Times New Roman" w:cs="Times New Roman"/>
                      <w:bCs/>
                    </w:rPr>
                    <w:t>)</w:t>
                  </w:r>
                </w:p>
                <w:p w14:paraId="6DF9DC33" w14:textId="77777777" w:rsidR="008B32E2" w:rsidRPr="00F52634" w:rsidRDefault="00957C20" w:rsidP="00F52634">
                  <w:pPr>
                    <w:pStyle w:val="ListParagraph"/>
                    <w:numPr>
                      <w:ilvl w:val="0"/>
                      <w:numId w:val="22"/>
                    </w:numPr>
                    <w:spacing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F52634">
                    <w:rPr>
                      <w:rFonts w:ascii="Times New Roman" w:hAnsi="Times New Roman" w:cs="Times New Roman"/>
                    </w:rPr>
                    <w:t>Efficiently processed customer transactions as cashier and bagger while maintaining a friendly and approachable demeanor</w:t>
                  </w:r>
                  <w:r w:rsidR="00F52634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14:paraId="139F3FF5" w14:textId="77777777" w:rsidR="00C420C8" w:rsidRPr="00A23399" w:rsidRDefault="00C420C8" w:rsidP="00917B36">
            <w:pP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5CAF4A60" w14:textId="4E3AC2A4" w:rsidR="00957C20" w:rsidRPr="006D7711" w:rsidRDefault="00957C20" w:rsidP="004F53DF">
      <w:pPr>
        <w:spacing w:after="0"/>
        <w:jc w:val="both"/>
      </w:pPr>
    </w:p>
    <w:sectPr w:rsidR="00957C20" w:rsidRPr="006D7711" w:rsidSect="0050209A">
      <w:headerReference w:type="first" r:id="rId12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86A69" w14:textId="77777777" w:rsidR="0065665D" w:rsidRDefault="0065665D" w:rsidP="003856C9">
      <w:pPr>
        <w:spacing w:after="0" w:line="240" w:lineRule="auto"/>
      </w:pPr>
      <w:r>
        <w:separator/>
      </w:r>
    </w:p>
  </w:endnote>
  <w:endnote w:type="continuationSeparator" w:id="0">
    <w:p w14:paraId="42E94846" w14:textId="77777777" w:rsidR="0065665D" w:rsidRDefault="0065665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622D" w14:textId="77777777" w:rsidR="0065665D" w:rsidRDefault="0065665D" w:rsidP="003856C9">
      <w:pPr>
        <w:spacing w:after="0" w:line="240" w:lineRule="auto"/>
      </w:pPr>
      <w:r>
        <w:separator/>
      </w:r>
    </w:p>
  </w:footnote>
  <w:footnote w:type="continuationSeparator" w:id="0">
    <w:p w14:paraId="6209E06F" w14:textId="77777777" w:rsidR="0065665D" w:rsidRDefault="0065665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A969" w14:textId="7DB372B3" w:rsidR="00436ED4" w:rsidRDefault="00436ED4" w:rsidP="00D42750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C2616"/>
    <w:multiLevelType w:val="hybridMultilevel"/>
    <w:tmpl w:val="A6F21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B35D1C"/>
    <w:multiLevelType w:val="hybridMultilevel"/>
    <w:tmpl w:val="8250C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AA3C3F"/>
    <w:multiLevelType w:val="hybridMultilevel"/>
    <w:tmpl w:val="EE68B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F12AD"/>
    <w:multiLevelType w:val="hybridMultilevel"/>
    <w:tmpl w:val="B656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2578E"/>
    <w:multiLevelType w:val="hybridMultilevel"/>
    <w:tmpl w:val="6BE0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40CE3"/>
    <w:multiLevelType w:val="hybridMultilevel"/>
    <w:tmpl w:val="2C341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006B9C"/>
    <w:multiLevelType w:val="hybridMultilevel"/>
    <w:tmpl w:val="3A26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82702"/>
    <w:multiLevelType w:val="hybridMultilevel"/>
    <w:tmpl w:val="7E46A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66D29"/>
    <w:multiLevelType w:val="hybridMultilevel"/>
    <w:tmpl w:val="AFE8DDDA"/>
    <w:lvl w:ilvl="0" w:tplc="CEC63A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F796E"/>
    <w:multiLevelType w:val="hybridMultilevel"/>
    <w:tmpl w:val="61B4B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51B70"/>
    <w:multiLevelType w:val="hybridMultilevel"/>
    <w:tmpl w:val="AC42E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943BAD"/>
    <w:multiLevelType w:val="hybridMultilevel"/>
    <w:tmpl w:val="59AEDF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7362001">
    <w:abstractNumId w:val="9"/>
  </w:num>
  <w:num w:numId="2" w16cid:durableId="180514290">
    <w:abstractNumId w:val="7"/>
  </w:num>
  <w:num w:numId="3" w16cid:durableId="97264917">
    <w:abstractNumId w:val="6"/>
  </w:num>
  <w:num w:numId="4" w16cid:durableId="1729917517">
    <w:abstractNumId w:val="5"/>
  </w:num>
  <w:num w:numId="5" w16cid:durableId="396635138">
    <w:abstractNumId w:val="4"/>
  </w:num>
  <w:num w:numId="6" w16cid:durableId="370613764">
    <w:abstractNumId w:val="8"/>
  </w:num>
  <w:num w:numId="7" w16cid:durableId="1465856060">
    <w:abstractNumId w:val="3"/>
  </w:num>
  <w:num w:numId="8" w16cid:durableId="958949309">
    <w:abstractNumId w:val="2"/>
  </w:num>
  <w:num w:numId="9" w16cid:durableId="1603026881">
    <w:abstractNumId w:val="1"/>
  </w:num>
  <w:num w:numId="10" w16cid:durableId="171530960">
    <w:abstractNumId w:val="0"/>
  </w:num>
  <w:num w:numId="11" w16cid:durableId="185366282">
    <w:abstractNumId w:val="21"/>
  </w:num>
  <w:num w:numId="12" w16cid:durableId="1699118403">
    <w:abstractNumId w:val="13"/>
  </w:num>
  <w:num w:numId="13" w16cid:durableId="579602847">
    <w:abstractNumId w:val="14"/>
  </w:num>
  <w:num w:numId="14" w16cid:durableId="1854032861">
    <w:abstractNumId w:val="19"/>
  </w:num>
  <w:num w:numId="15" w16cid:durableId="1172334931">
    <w:abstractNumId w:val="11"/>
  </w:num>
  <w:num w:numId="16" w16cid:durableId="1950120837">
    <w:abstractNumId w:val="10"/>
  </w:num>
  <w:num w:numId="17" w16cid:durableId="395208747">
    <w:abstractNumId w:val="17"/>
  </w:num>
  <w:num w:numId="18" w16cid:durableId="809177901">
    <w:abstractNumId w:val="15"/>
  </w:num>
  <w:num w:numId="19" w16cid:durableId="575483615">
    <w:abstractNumId w:val="18"/>
  </w:num>
  <w:num w:numId="20" w16cid:durableId="184682310">
    <w:abstractNumId w:val="12"/>
  </w:num>
  <w:num w:numId="21" w16cid:durableId="1535997411">
    <w:abstractNumId w:val="16"/>
  </w:num>
  <w:num w:numId="22" w16cid:durableId="125312526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oNotDisplayPageBoundarie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7B"/>
    <w:rsid w:val="000230CB"/>
    <w:rsid w:val="00025C85"/>
    <w:rsid w:val="0003337C"/>
    <w:rsid w:val="000365C7"/>
    <w:rsid w:val="00037702"/>
    <w:rsid w:val="00037C2C"/>
    <w:rsid w:val="00044ED8"/>
    <w:rsid w:val="000477C5"/>
    <w:rsid w:val="00052BE1"/>
    <w:rsid w:val="00063038"/>
    <w:rsid w:val="00070FB8"/>
    <w:rsid w:val="0007412A"/>
    <w:rsid w:val="00087B13"/>
    <w:rsid w:val="00091A50"/>
    <w:rsid w:val="000B7456"/>
    <w:rsid w:val="0010176F"/>
    <w:rsid w:val="0010199E"/>
    <w:rsid w:val="00101D35"/>
    <w:rsid w:val="0010257B"/>
    <w:rsid w:val="00111E83"/>
    <w:rsid w:val="00134184"/>
    <w:rsid w:val="001503AC"/>
    <w:rsid w:val="001509B8"/>
    <w:rsid w:val="001562DC"/>
    <w:rsid w:val="00170F7D"/>
    <w:rsid w:val="001765FE"/>
    <w:rsid w:val="0018708F"/>
    <w:rsid w:val="00193399"/>
    <w:rsid w:val="0019561F"/>
    <w:rsid w:val="0019682A"/>
    <w:rsid w:val="0019797C"/>
    <w:rsid w:val="001A7595"/>
    <w:rsid w:val="001B32D2"/>
    <w:rsid w:val="001B4F10"/>
    <w:rsid w:val="001B5BD3"/>
    <w:rsid w:val="001D02B0"/>
    <w:rsid w:val="001D531B"/>
    <w:rsid w:val="001E192B"/>
    <w:rsid w:val="001F01FF"/>
    <w:rsid w:val="001F6D09"/>
    <w:rsid w:val="002127AA"/>
    <w:rsid w:val="002207C6"/>
    <w:rsid w:val="0023471D"/>
    <w:rsid w:val="00234FB5"/>
    <w:rsid w:val="002416B2"/>
    <w:rsid w:val="00260868"/>
    <w:rsid w:val="00272EEC"/>
    <w:rsid w:val="00283B81"/>
    <w:rsid w:val="00287A76"/>
    <w:rsid w:val="00292A50"/>
    <w:rsid w:val="00293B83"/>
    <w:rsid w:val="002A3621"/>
    <w:rsid w:val="002A4115"/>
    <w:rsid w:val="002A4C3B"/>
    <w:rsid w:val="002B3890"/>
    <w:rsid w:val="002B7747"/>
    <w:rsid w:val="002C77B9"/>
    <w:rsid w:val="002D4575"/>
    <w:rsid w:val="002F12CC"/>
    <w:rsid w:val="002F485A"/>
    <w:rsid w:val="0030385C"/>
    <w:rsid w:val="003053D9"/>
    <w:rsid w:val="00311CB7"/>
    <w:rsid w:val="003160E4"/>
    <w:rsid w:val="0031624E"/>
    <w:rsid w:val="003232B1"/>
    <w:rsid w:val="003265A6"/>
    <w:rsid w:val="00334DBE"/>
    <w:rsid w:val="00344CE2"/>
    <w:rsid w:val="003457C5"/>
    <w:rsid w:val="00351FD8"/>
    <w:rsid w:val="00354788"/>
    <w:rsid w:val="0035766F"/>
    <w:rsid w:val="00364035"/>
    <w:rsid w:val="00366166"/>
    <w:rsid w:val="003856C9"/>
    <w:rsid w:val="00393A5E"/>
    <w:rsid w:val="0039627A"/>
    <w:rsid w:val="00396369"/>
    <w:rsid w:val="003A106E"/>
    <w:rsid w:val="003B2525"/>
    <w:rsid w:val="003C3B57"/>
    <w:rsid w:val="003D2801"/>
    <w:rsid w:val="003D6C49"/>
    <w:rsid w:val="003F4D31"/>
    <w:rsid w:val="003F4E1F"/>
    <w:rsid w:val="003F5FDB"/>
    <w:rsid w:val="00400BFC"/>
    <w:rsid w:val="00400EFD"/>
    <w:rsid w:val="004033C5"/>
    <w:rsid w:val="00403477"/>
    <w:rsid w:val="00405247"/>
    <w:rsid w:val="00406BC8"/>
    <w:rsid w:val="0042094F"/>
    <w:rsid w:val="004325E5"/>
    <w:rsid w:val="0043426C"/>
    <w:rsid w:val="004357E1"/>
    <w:rsid w:val="00436C0C"/>
    <w:rsid w:val="00436ED4"/>
    <w:rsid w:val="00441EB9"/>
    <w:rsid w:val="0045771B"/>
    <w:rsid w:val="00457AA1"/>
    <w:rsid w:val="00463463"/>
    <w:rsid w:val="00467966"/>
    <w:rsid w:val="00473EB5"/>
    <w:rsid w:val="00473EF8"/>
    <w:rsid w:val="004760E5"/>
    <w:rsid w:val="004A7CCD"/>
    <w:rsid w:val="004B431E"/>
    <w:rsid w:val="004B4B4D"/>
    <w:rsid w:val="004C6CC8"/>
    <w:rsid w:val="004D17A2"/>
    <w:rsid w:val="004D22BB"/>
    <w:rsid w:val="004E33A4"/>
    <w:rsid w:val="004E4CA0"/>
    <w:rsid w:val="004F53DF"/>
    <w:rsid w:val="0050209A"/>
    <w:rsid w:val="00510A05"/>
    <w:rsid w:val="005152F2"/>
    <w:rsid w:val="005246B9"/>
    <w:rsid w:val="005321A7"/>
    <w:rsid w:val="00534E4E"/>
    <w:rsid w:val="00551D35"/>
    <w:rsid w:val="00552E1F"/>
    <w:rsid w:val="005562D4"/>
    <w:rsid w:val="00557019"/>
    <w:rsid w:val="005674AC"/>
    <w:rsid w:val="00573597"/>
    <w:rsid w:val="00576499"/>
    <w:rsid w:val="00580925"/>
    <w:rsid w:val="0058623E"/>
    <w:rsid w:val="00586FC4"/>
    <w:rsid w:val="00597336"/>
    <w:rsid w:val="005A1E51"/>
    <w:rsid w:val="005A56C9"/>
    <w:rsid w:val="005A7E57"/>
    <w:rsid w:val="005C1177"/>
    <w:rsid w:val="005C185E"/>
    <w:rsid w:val="005C7604"/>
    <w:rsid w:val="005D722A"/>
    <w:rsid w:val="005F7DB6"/>
    <w:rsid w:val="006108E4"/>
    <w:rsid w:val="0061367E"/>
    <w:rsid w:val="00616FF4"/>
    <w:rsid w:val="00617D29"/>
    <w:rsid w:val="00625252"/>
    <w:rsid w:val="00640931"/>
    <w:rsid w:val="00651D6D"/>
    <w:rsid w:val="0065665D"/>
    <w:rsid w:val="00661927"/>
    <w:rsid w:val="00662520"/>
    <w:rsid w:val="006677F4"/>
    <w:rsid w:val="006679AA"/>
    <w:rsid w:val="006701A6"/>
    <w:rsid w:val="00676ABC"/>
    <w:rsid w:val="006956A6"/>
    <w:rsid w:val="0069740E"/>
    <w:rsid w:val="006A3CE7"/>
    <w:rsid w:val="006C26A8"/>
    <w:rsid w:val="006C26EE"/>
    <w:rsid w:val="006C30E4"/>
    <w:rsid w:val="006C70A0"/>
    <w:rsid w:val="006D17D3"/>
    <w:rsid w:val="006D5265"/>
    <w:rsid w:val="006D7711"/>
    <w:rsid w:val="006E3FE7"/>
    <w:rsid w:val="006E5092"/>
    <w:rsid w:val="006F7146"/>
    <w:rsid w:val="007002ED"/>
    <w:rsid w:val="007251FE"/>
    <w:rsid w:val="00731961"/>
    <w:rsid w:val="00742E9E"/>
    <w:rsid w:val="00743379"/>
    <w:rsid w:val="00745A83"/>
    <w:rsid w:val="00747550"/>
    <w:rsid w:val="00747A36"/>
    <w:rsid w:val="0075514B"/>
    <w:rsid w:val="00760CD4"/>
    <w:rsid w:val="00772145"/>
    <w:rsid w:val="00775BFB"/>
    <w:rsid w:val="007803B7"/>
    <w:rsid w:val="007827C1"/>
    <w:rsid w:val="007A7C08"/>
    <w:rsid w:val="007B2F5C"/>
    <w:rsid w:val="007B6F0A"/>
    <w:rsid w:val="007B7143"/>
    <w:rsid w:val="007C5F05"/>
    <w:rsid w:val="007D32AD"/>
    <w:rsid w:val="007D54C7"/>
    <w:rsid w:val="007E144C"/>
    <w:rsid w:val="007E2CD2"/>
    <w:rsid w:val="007F597B"/>
    <w:rsid w:val="0080027A"/>
    <w:rsid w:val="00800D1E"/>
    <w:rsid w:val="00816A47"/>
    <w:rsid w:val="00825ED8"/>
    <w:rsid w:val="00832043"/>
    <w:rsid w:val="00832736"/>
    <w:rsid w:val="00832F81"/>
    <w:rsid w:val="00841714"/>
    <w:rsid w:val="00845763"/>
    <w:rsid w:val="008501C7"/>
    <w:rsid w:val="0086145B"/>
    <w:rsid w:val="008717E8"/>
    <w:rsid w:val="00877382"/>
    <w:rsid w:val="00880108"/>
    <w:rsid w:val="0088017E"/>
    <w:rsid w:val="00892820"/>
    <w:rsid w:val="008A3B25"/>
    <w:rsid w:val="008A41D0"/>
    <w:rsid w:val="008A78CC"/>
    <w:rsid w:val="008B32E2"/>
    <w:rsid w:val="008B338D"/>
    <w:rsid w:val="008C7CA2"/>
    <w:rsid w:val="008F0E04"/>
    <w:rsid w:val="008F6337"/>
    <w:rsid w:val="00911F60"/>
    <w:rsid w:val="00914DAF"/>
    <w:rsid w:val="009167FA"/>
    <w:rsid w:val="00917B36"/>
    <w:rsid w:val="00926A40"/>
    <w:rsid w:val="0093286E"/>
    <w:rsid w:val="00957C20"/>
    <w:rsid w:val="00961FFE"/>
    <w:rsid w:val="009638E5"/>
    <w:rsid w:val="0096584E"/>
    <w:rsid w:val="00967ED4"/>
    <w:rsid w:val="009861F1"/>
    <w:rsid w:val="009865F8"/>
    <w:rsid w:val="00990194"/>
    <w:rsid w:val="009A224B"/>
    <w:rsid w:val="009B1667"/>
    <w:rsid w:val="009B1B12"/>
    <w:rsid w:val="009B3580"/>
    <w:rsid w:val="009B4440"/>
    <w:rsid w:val="009C17B2"/>
    <w:rsid w:val="009C336C"/>
    <w:rsid w:val="009C7C1F"/>
    <w:rsid w:val="009D0521"/>
    <w:rsid w:val="009D1627"/>
    <w:rsid w:val="009E7BA6"/>
    <w:rsid w:val="00A032F3"/>
    <w:rsid w:val="00A05AB4"/>
    <w:rsid w:val="00A229A3"/>
    <w:rsid w:val="00A23399"/>
    <w:rsid w:val="00A314B9"/>
    <w:rsid w:val="00A356F8"/>
    <w:rsid w:val="00A405B2"/>
    <w:rsid w:val="00A42F91"/>
    <w:rsid w:val="00A45181"/>
    <w:rsid w:val="00A50C7F"/>
    <w:rsid w:val="00A50F48"/>
    <w:rsid w:val="00A514C8"/>
    <w:rsid w:val="00A63213"/>
    <w:rsid w:val="00A67A42"/>
    <w:rsid w:val="00A828BC"/>
    <w:rsid w:val="00A83BA7"/>
    <w:rsid w:val="00A91901"/>
    <w:rsid w:val="00A949F0"/>
    <w:rsid w:val="00AA5724"/>
    <w:rsid w:val="00AB45BB"/>
    <w:rsid w:val="00AB692E"/>
    <w:rsid w:val="00AB6BA4"/>
    <w:rsid w:val="00AC2D13"/>
    <w:rsid w:val="00AD017C"/>
    <w:rsid w:val="00AE069B"/>
    <w:rsid w:val="00AE6AED"/>
    <w:rsid w:val="00AF04B7"/>
    <w:rsid w:val="00AF1258"/>
    <w:rsid w:val="00AF1448"/>
    <w:rsid w:val="00B01E52"/>
    <w:rsid w:val="00B0221B"/>
    <w:rsid w:val="00B04502"/>
    <w:rsid w:val="00B05937"/>
    <w:rsid w:val="00B07567"/>
    <w:rsid w:val="00B15DC3"/>
    <w:rsid w:val="00B178A0"/>
    <w:rsid w:val="00B17ABD"/>
    <w:rsid w:val="00B21E2C"/>
    <w:rsid w:val="00B45D32"/>
    <w:rsid w:val="00B45DAB"/>
    <w:rsid w:val="00B504F6"/>
    <w:rsid w:val="00B550FC"/>
    <w:rsid w:val="00B6086A"/>
    <w:rsid w:val="00B730EF"/>
    <w:rsid w:val="00B77AAB"/>
    <w:rsid w:val="00B84351"/>
    <w:rsid w:val="00B85871"/>
    <w:rsid w:val="00B9067B"/>
    <w:rsid w:val="00B93310"/>
    <w:rsid w:val="00BB3B21"/>
    <w:rsid w:val="00BB64E8"/>
    <w:rsid w:val="00BC0AFB"/>
    <w:rsid w:val="00BC1F18"/>
    <w:rsid w:val="00BC622F"/>
    <w:rsid w:val="00BC7DFD"/>
    <w:rsid w:val="00BD0849"/>
    <w:rsid w:val="00BD2A74"/>
    <w:rsid w:val="00BD2E58"/>
    <w:rsid w:val="00BE1362"/>
    <w:rsid w:val="00BE35D9"/>
    <w:rsid w:val="00BF20B8"/>
    <w:rsid w:val="00BF6BAB"/>
    <w:rsid w:val="00C007A5"/>
    <w:rsid w:val="00C0159E"/>
    <w:rsid w:val="00C03A65"/>
    <w:rsid w:val="00C11823"/>
    <w:rsid w:val="00C14667"/>
    <w:rsid w:val="00C22FDF"/>
    <w:rsid w:val="00C342B7"/>
    <w:rsid w:val="00C41D63"/>
    <w:rsid w:val="00C420C8"/>
    <w:rsid w:val="00C4403A"/>
    <w:rsid w:val="00C455D7"/>
    <w:rsid w:val="00C72B4D"/>
    <w:rsid w:val="00C76CD8"/>
    <w:rsid w:val="00C836AE"/>
    <w:rsid w:val="00C84129"/>
    <w:rsid w:val="00C85454"/>
    <w:rsid w:val="00C95FA6"/>
    <w:rsid w:val="00CA493B"/>
    <w:rsid w:val="00CB1E2F"/>
    <w:rsid w:val="00CC54CD"/>
    <w:rsid w:val="00CE6306"/>
    <w:rsid w:val="00D02331"/>
    <w:rsid w:val="00D03CD6"/>
    <w:rsid w:val="00D05B13"/>
    <w:rsid w:val="00D11C4D"/>
    <w:rsid w:val="00D225AB"/>
    <w:rsid w:val="00D22BF8"/>
    <w:rsid w:val="00D32EE6"/>
    <w:rsid w:val="00D33349"/>
    <w:rsid w:val="00D42750"/>
    <w:rsid w:val="00D45895"/>
    <w:rsid w:val="00D5067A"/>
    <w:rsid w:val="00D722BF"/>
    <w:rsid w:val="00D744BD"/>
    <w:rsid w:val="00D7778C"/>
    <w:rsid w:val="00D819EA"/>
    <w:rsid w:val="00D83E9E"/>
    <w:rsid w:val="00D840A1"/>
    <w:rsid w:val="00D84B7E"/>
    <w:rsid w:val="00D86D10"/>
    <w:rsid w:val="00D96F3D"/>
    <w:rsid w:val="00DA1E1F"/>
    <w:rsid w:val="00DA57CC"/>
    <w:rsid w:val="00DA62A8"/>
    <w:rsid w:val="00DA6C00"/>
    <w:rsid w:val="00DB6DC4"/>
    <w:rsid w:val="00DB7DF7"/>
    <w:rsid w:val="00DC0F74"/>
    <w:rsid w:val="00DC79BB"/>
    <w:rsid w:val="00DD1AEB"/>
    <w:rsid w:val="00DD70DC"/>
    <w:rsid w:val="00DE3906"/>
    <w:rsid w:val="00DE7820"/>
    <w:rsid w:val="00DF0A0F"/>
    <w:rsid w:val="00E03164"/>
    <w:rsid w:val="00E0542D"/>
    <w:rsid w:val="00E068D2"/>
    <w:rsid w:val="00E12D7F"/>
    <w:rsid w:val="00E309C8"/>
    <w:rsid w:val="00E334A4"/>
    <w:rsid w:val="00E34D58"/>
    <w:rsid w:val="00E461C8"/>
    <w:rsid w:val="00E473F8"/>
    <w:rsid w:val="00E5103D"/>
    <w:rsid w:val="00E60274"/>
    <w:rsid w:val="00E939D2"/>
    <w:rsid w:val="00E941EF"/>
    <w:rsid w:val="00E97ADF"/>
    <w:rsid w:val="00EA4A92"/>
    <w:rsid w:val="00EB1C1B"/>
    <w:rsid w:val="00EC2224"/>
    <w:rsid w:val="00ED7416"/>
    <w:rsid w:val="00EE143D"/>
    <w:rsid w:val="00EF3D46"/>
    <w:rsid w:val="00F0303C"/>
    <w:rsid w:val="00F03322"/>
    <w:rsid w:val="00F05048"/>
    <w:rsid w:val="00F077AE"/>
    <w:rsid w:val="00F14687"/>
    <w:rsid w:val="00F51242"/>
    <w:rsid w:val="00F52634"/>
    <w:rsid w:val="00F56435"/>
    <w:rsid w:val="00F569D6"/>
    <w:rsid w:val="00F60C12"/>
    <w:rsid w:val="00F65133"/>
    <w:rsid w:val="00F74E5B"/>
    <w:rsid w:val="00F8551B"/>
    <w:rsid w:val="00F91A9C"/>
    <w:rsid w:val="00F927F0"/>
    <w:rsid w:val="00F932EA"/>
    <w:rsid w:val="00F961F5"/>
    <w:rsid w:val="00F97C0B"/>
    <w:rsid w:val="00F97DD0"/>
    <w:rsid w:val="00FA07AA"/>
    <w:rsid w:val="00FA1D78"/>
    <w:rsid w:val="00FB0A17"/>
    <w:rsid w:val="00FB3196"/>
    <w:rsid w:val="00FB4569"/>
    <w:rsid w:val="00FB6A8F"/>
    <w:rsid w:val="00FC3D25"/>
    <w:rsid w:val="00FD409B"/>
    <w:rsid w:val="00FE20E6"/>
    <w:rsid w:val="00FE7FC3"/>
    <w:rsid w:val="00FF1EB9"/>
    <w:rsid w:val="00FF521F"/>
    <w:rsid w:val="00FF59D8"/>
    <w:rsid w:val="102B1CA3"/>
    <w:rsid w:val="4F6A999E"/>
    <w:rsid w:val="53EA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B17FE"/>
  <w15:chartTrackingRefBased/>
  <w15:docId w15:val="{9973575D-812B-46CC-B60D-69DB42FD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7A76"/>
    <w:rPr>
      <w:color w:val="808080"/>
      <w:shd w:val="clear" w:color="auto" w:fill="E6E6E6"/>
    </w:rPr>
  </w:style>
  <w:style w:type="character" w:customStyle="1" w:styleId="admin-val">
    <w:name w:val="admin-val"/>
    <w:basedOn w:val="DefaultParagraphFont"/>
    <w:rsid w:val="00E12D7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61C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10A0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52634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isaacweiss.dev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ac%20Weiss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AB2085DA59474A8A10D9B43FCC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29DA9-5E0E-49BC-AB10-93017B8367DD}"/>
      </w:docPartPr>
      <w:docPartBody>
        <w:p w:rsidR="007A6C8C" w:rsidRDefault="007A6C8C" w:rsidP="007A6C8C">
          <w:pPr>
            <w:pStyle w:val="5CAB2085DA59474A8A10D9B43FCC8F75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0B5"/>
    <w:rsid w:val="00006A20"/>
    <w:rsid w:val="0001657E"/>
    <w:rsid w:val="000655F4"/>
    <w:rsid w:val="00072C67"/>
    <w:rsid w:val="000D49FE"/>
    <w:rsid w:val="000F56E7"/>
    <w:rsid w:val="00136D5A"/>
    <w:rsid w:val="00151EFC"/>
    <w:rsid w:val="00154A39"/>
    <w:rsid w:val="001750E6"/>
    <w:rsid w:val="001927B6"/>
    <w:rsid w:val="002C3FDD"/>
    <w:rsid w:val="003604D3"/>
    <w:rsid w:val="00372B90"/>
    <w:rsid w:val="004149C5"/>
    <w:rsid w:val="00434C05"/>
    <w:rsid w:val="00540849"/>
    <w:rsid w:val="00581F2D"/>
    <w:rsid w:val="005F3533"/>
    <w:rsid w:val="00602EF4"/>
    <w:rsid w:val="00615D35"/>
    <w:rsid w:val="006263B4"/>
    <w:rsid w:val="00640686"/>
    <w:rsid w:val="00667071"/>
    <w:rsid w:val="0067482C"/>
    <w:rsid w:val="006C3CBE"/>
    <w:rsid w:val="006D40B5"/>
    <w:rsid w:val="006F32E4"/>
    <w:rsid w:val="007A6C8C"/>
    <w:rsid w:val="007E7727"/>
    <w:rsid w:val="0086649E"/>
    <w:rsid w:val="009E3D3F"/>
    <w:rsid w:val="00A15ECC"/>
    <w:rsid w:val="00AA396D"/>
    <w:rsid w:val="00AB242A"/>
    <w:rsid w:val="00AF289D"/>
    <w:rsid w:val="00B03E42"/>
    <w:rsid w:val="00B158D7"/>
    <w:rsid w:val="00BC4256"/>
    <w:rsid w:val="00BC6169"/>
    <w:rsid w:val="00BD0030"/>
    <w:rsid w:val="00BE3916"/>
    <w:rsid w:val="00BE7DF4"/>
    <w:rsid w:val="00C12E91"/>
    <w:rsid w:val="00C22A3C"/>
    <w:rsid w:val="00C26C4F"/>
    <w:rsid w:val="00C63F43"/>
    <w:rsid w:val="00C91EF8"/>
    <w:rsid w:val="00CB5637"/>
    <w:rsid w:val="00E56CB9"/>
    <w:rsid w:val="00EB4D79"/>
    <w:rsid w:val="00F5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AB2085DA59474A8A10D9B43FCC8F75">
    <w:name w:val="5CAB2085DA59474A8A10D9B43FCC8F75"/>
    <w:rsid w:val="007A6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0BA265-C08B-4BA3-89A5-145B181FD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793CCF-E2A2-4B9A-8B19-57F1418A87AC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6BB962EF-68B6-4C82-BB14-FB72894746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94A53D-8D0E-4C56-BBDC-5F8B921770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C:\Users\Isaac Weiss\AppData\Roaming\Microsoft\Templates\Creative resume, designed by MOO(2).dotx</Template>
  <TotalTime>9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Tacoburger22</dc:creator>
  <cp:keywords/>
  <dc:description/>
  <cp:lastModifiedBy>Isaac Weiss</cp:lastModifiedBy>
  <cp:revision>6</cp:revision>
  <cp:lastPrinted>2023-08-16T01:00:00Z</cp:lastPrinted>
  <dcterms:created xsi:type="dcterms:W3CDTF">2023-08-16T01:00:00Z</dcterms:created>
  <dcterms:modified xsi:type="dcterms:W3CDTF">2023-08-17T17:31:00Z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